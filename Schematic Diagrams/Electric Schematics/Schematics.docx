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51" w:rsidRDefault="00066C51">
      <w:r>
        <w:t>A201_1x</w:t>
      </w:r>
    </w:p>
    <w:p w:rsidR="001759A9" w:rsidRDefault="00066C51">
      <w:r w:rsidRPr="00066C51">
        <w:rPr>
          <w:noProof/>
          <w:lang w:val="en-CA" w:eastAsia="en-CA"/>
        </w:rPr>
        <w:drawing>
          <wp:inline distT="0" distB="0" distL="0" distR="0">
            <wp:extent cx="5943600" cy="7124576"/>
            <wp:effectExtent l="0" t="0" r="0" b="635"/>
            <wp:docPr id="1" name="Picture 1" descr="\\Expo.campus.mcgill.ca\Home3\ECE\dwatts4\Desktop\Electric Schematics\a2o1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xpo.campus.mcgill.ca\Home3\ECE\dwatts4\Desktop\Electric Schematics\a2o1_1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/>
    <w:p w:rsidR="00066C51" w:rsidRDefault="00066C51"/>
    <w:p w:rsidR="00066C51" w:rsidRDefault="00066C51">
      <w:r>
        <w:lastRenderedPageBreak/>
        <w:t>And2_1x</w:t>
      </w:r>
    </w:p>
    <w:p w:rsidR="00066C51" w:rsidRDefault="00066C51">
      <w:r w:rsidRPr="00066C51">
        <w:rPr>
          <w:noProof/>
          <w:lang w:val="en-CA" w:eastAsia="en-CA"/>
        </w:rPr>
        <w:drawing>
          <wp:inline distT="0" distB="0" distL="0" distR="0">
            <wp:extent cx="5943600" cy="5656378"/>
            <wp:effectExtent l="0" t="0" r="0" b="1905"/>
            <wp:docPr id="2" name="Picture 2" descr="\\Expo.campus.mcgill.ca\Home3\ECE\dwatts4\Desktop\Electric Schematics\and2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xpo.campus.mcgill.ca\Home3\ECE\dwatts4\Desktop\Electric Schematics\and2_1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>
      <w:r>
        <w:lastRenderedPageBreak/>
        <w:t>And3_1x</w:t>
      </w:r>
    </w:p>
    <w:p w:rsidR="00066C51" w:rsidRDefault="00066C51">
      <w:r w:rsidRPr="00066C51">
        <w:rPr>
          <w:noProof/>
          <w:lang w:val="en-CA" w:eastAsia="en-CA"/>
        </w:rPr>
        <w:drawing>
          <wp:inline distT="0" distB="0" distL="0" distR="0">
            <wp:extent cx="5943600" cy="6120556"/>
            <wp:effectExtent l="0" t="0" r="0" b="0"/>
            <wp:docPr id="3" name="Picture 3" descr="\\Expo.campus.mcgill.ca\Home3\ECE\dwatts4\Desktop\Electric Schematics\and3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xpo.campus.mcgill.ca\Home3\ECE\dwatts4\Desktop\Electric Schematics\and3_1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>
      <w:proofErr w:type="spellStart"/>
      <w:r>
        <w:lastRenderedPageBreak/>
        <w:t>Bit_prop_gen</w:t>
      </w:r>
      <w:proofErr w:type="spellEnd"/>
    </w:p>
    <w:p w:rsidR="00066C51" w:rsidRDefault="00066C51">
      <w:r w:rsidRPr="00066C51">
        <w:rPr>
          <w:noProof/>
          <w:lang w:val="en-CA" w:eastAsia="en-CA"/>
        </w:rPr>
        <w:drawing>
          <wp:inline distT="0" distB="0" distL="0" distR="0">
            <wp:extent cx="5943600" cy="3547145"/>
            <wp:effectExtent l="0" t="0" r="0" b="0"/>
            <wp:docPr id="4" name="Picture 4" descr="\\Expo.campus.mcgill.ca\Home3\ECE\dwatts4\Desktop\Electric Schematics\bit_prop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xpo.campus.mcgill.ca\Home3\ECE\dwatts4\Desktop\Electric Schematics\bit_prop_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>
      <w:proofErr w:type="spellStart"/>
      <w:r>
        <w:lastRenderedPageBreak/>
        <w:t>Carry_ripple_adder</w:t>
      </w:r>
      <w:proofErr w:type="spellEnd"/>
    </w:p>
    <w:p w:rsidR="00066C51" w:rsidRDefault="00066C51">
      <w:r w:rsidRPr="00066C51">
        <w:rPr>
          <w:noProof/>
          <w:lang w:val="en-CA" w:eastAsia="en-CA"/>
        </w:rPr>
        <w:drawing>
          <wp:inline distT="0" distB="0" distL="0" distR="0">
            <wp:extent cx="5943600" cy="4362230"/>
            <wp:effectExtent l="0" t="0" r="0" b="635"/>
            <wp:docPr id="5" name="Picture 5" descr="\\Expo.campus.mcgill.ca\Home3\ECE\dwatts4\Desktop\Electric Schematics\Carry_ripple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xpo.campus.mcgill.ca\Home3\ECE\dwatts4\Desktop\Electric Schematics\Carry_ripple_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/>
    <w:p w:rsidR="00066C51" w:rsidRDefault="00066C51">
      <w:r>
        <w:lastRenderedPageBreak/>
        <w:t>Fadd6</w:t>
      </w:r>
    </w:p>
    <w:p w:rsidR="00066C51" w:rsidRDefault="00066C51" w:rsidP="00066C51">
      <w:pPr>
        <w:jc w:val="center"/>
      </w:pPr>
      <w:r w:rsidRPr="00066C51">
        <w:rPr>
          <w:noProof/>
          <w:lang w:val="en-CA" w:eastAsia="en-CA"/>
        </w:rPr>
        <w:drawing>
          <wp:inline distT="0" distB="0" distL="0" distR="0">
            <wp:extent cx="7904262" cy="2990982"/>
            <wp:effectExtent l="0" t="952" r="952" b="953"/>
            <wp:docPr id="6" name="Picture 6" descr="\\Expo.campus.mcgill.ca\Home3\ECE\dwatts4\Desktop\Electric Schematics\fad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xpo.campus.mcgill.ca\Home3\ECE\dwatts4\Desktop\Electric Schematics\fad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4415" cy="30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>
      <w:proofErr w:type="spellStart"/>
      <w:r>
        <w:lastRenderedPageBreak/>
        <w:t>Fulladder</w:t>
      </w:r>
      <w:proofErr w:type="spellEnd"/>
    </w:p>
    <w:p w:rsidR="00066C51" w:rsidRDefault="00066C51" w:rsidP="00066C51">
      <w:pPr>
        <w:jc w:val="center"/>
      </w:pPr>
      <w:r w:rsidRPr="00066C51">
        <w:rPr>
          <w:noProof/>
          <w:lang w:val="en-CA" w:eastAsia="en-CA"/>
        </w:rPr>
        <w:drawing>
          <wp:inline distT="0" distB="0" distL="0" distR="0">
            <wp:extent cx="7812568" cy="4453039"/>
            <wp:effectExtent l="3493" t="0" r="1587" b="1588"/>
            <wp:docPr id="7" name="Picture 7" descr="\\Expo.campus.mcgill.ca\Home3\ECE\dwatts4\Desktop\Electric Schematics\ful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xpo.campus.mcgill.ca\Home3\ECE\dwatts4\Desktop\Electric Schematics\fullad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7114" cy="44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>
      <w:proofErr w:type="spellStart"/>
      <w:r>
        <w:lastRenderedPageBreak/>
        <w:t>Group_gen</w:t>
      </w:r>
      <w:proofErr w:type="spellEnd"/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1985450"/>
            <wp:effectExtent l="0" t="0" r="0" b="0"/>
            <wp:docPr id="8" name="Picture 8" descr="\\Expo.campus.mcgill.ca\Home3\ECE\dwatts4\Desktop\Electric Schematics\group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xpo.campus.mcgill.ca\Home3\ECE\dwatts4\Desktop\Electric Schematics\group_g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proofErr w:type="spellStart"/>
      <w:r>
        <w:lastRenderedPageBreak/>
        <w:t>Groupd_prop_gen</w:t>
      </w:r>
      <w:proofErr w:type="spellEnd"/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2998870"/>
            <wp:effectExtent l="0" t="0" r="0" b="0"/>
            <wp:docPr id="9" name="Picture 9" descr="\\Expo.campus.mcgill.ca\Home3\ECE\dwatts4\Desktop\Electric Schematics\group_prop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Expo.campus.mcgill.ca\Home3\ECE\dwatts4\Desktop\Electric Schematics\group_prop_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r>
        <w:lastRenderedPageBreak/>
        <w:t>Inverter</w:t>
      </w:r>
    </w:p>
    <w:p w:rsidR="00066C51" w:rsidRDefault="00066C51" w:rsidP="00066C51">
      <w:pPr>
        <w:jc w:val="center"/>
      </w:pPr>
      <w:r w:rsidRPr="00066C51">
        <w:rPr>
          <w:noProof/>
          <w:lang w:val="en-CA" w:eastAsia="en-CA"/>
        </w:rPr>
        <w:drawing>
          <wp:inline distT="0" distB="0" distL="0" distR="0">
            <wp:extent cx="4040505" cy="6092190"/>
            <wp:effectExtent l="0" t="0" r="0" b="3810"/>
            <wp:docPr id="10" name="Picture 10" descr="\\Expo.campus.mcgill.ca\Home3\ECE\dwatts4\Desktop\Electric Schematics\inve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Expo.campus.mcgill.ca\Home3\ECE\dwatts4\Desktop\Electric Schematics\inver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>
      <w:pPr>
        <w:jc w:val="center"/>
      </w:pPr>
    </w:p>
    <w:p w:rsidR="00066C51" w:rsidRDefault="00066C51" w:rsidP="00066C51">
      <w:pPr>
        <w:jc w:val="center"/>
      </w:pPr>
    </w:p>
    <w:p w:rsidR="00066C51" w:rsidRDefault="00066C51" w:rsidP="00066C51">
      <w:pPr>
        <w:jc w:val="center"/>
      </w:pPr>
    </w:p>
    <w:p w:rsidR="00066C51" w:rsidRDefault="00066C51" w:rsidP="00066C51">
      <w:pPr>
        <w:jc w:val="center"/>
      </w:pPr>
    </w:p>
    <w:p w:rsidR="00066C51" w:rsidRDefault="00066C51" w:rsidP="00066C51">
      <w:pPr>
        <w:jc w:val="center"/>
      </w:pPr>
    </w:p>
    <w:p w:rsidR="00066C51" w:rsidRDefault="00066C51" w:rsidP="00066C51">
      <w:pPr>
        <w:jc w:val="center"/>
      </w:pPr>
    </w:p>
    <w:p w:rsidR="00066C51" w:rsidRDefault="00066C51" w:rsidP="00066C51">
      <w:r>
        <w:lastRenderedPageBreak/>
        <w:t>KS adder upper</w:t>
      </w:r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3981765"/>
            <wp:effectExtent l="0" t="0" r="0" b="0"/>
            <wp:docPr id="11" name="Picture 11" descr="\\Expo.campus.mcgill.ca\Home3\ECE\dwatts4\Desktop\Electric Schematics\KS adder 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Expo.campus.mcgill.ca\Home3\ECE\dwatts4\Desktop\Electric Schematics\KS adder upp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proofErr w:type="spellStart"/>
      <w:r>
        <w:lastRenderedPageBreak/>
        <w:t>KS_comparator</w:t>
      </w:r>
      <w:proofErr w:type="spellEnd"/>
    </w:p>
    <w:p w:rsidR="00066C51" w:rsidRDefault="00066C51" w:rsidP="00066C51">
      <w:pPr>
        <w:jc w:val="center"/>
      </w:pPr>
      <w:r w:rsidRPr="00066C51">
        <w:rPr>
          <w:noProof/>
          <w:lang w:val="en-CA" w:eastAsia="en-CA"/>
        </w:rPr>
        <w:drawing>
          <wp:inline distT="0" distB="0" distL="0" distR="0">
            <wp:extent cx="7927708" cy="3385234"/>
            <wp:effectExtent l="4127" t="0" r="1588" b="1587"/>
            <wp:docPr id="12" name="Picture 12" descr="\\Expo.campus.mcgill.ca\Home3\ECE\dwatts4\Desktop\Electric Schematics\KS_com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Expo.campus.mcgill.ca\Home3\ECE\dwatts4\Desktop\Electric Schematics\KS_compar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4947" cy="339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>
      <w:r>
        <w:lastRenderedPageBreak/>
        <w:t>KSA level 2</w:t>
      </w:r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7200160"/>
            <wp:effectExtent l="0" t="0" r="0" b="1270"/>
            <wp:docPr id="13" name="Picture 13" descr="\\Expo.campus.mcgill.ca\Home3\ECE\dwatts4\Desktop\Electric Schematics\KSA 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Expo.campus.mcgill.ca\Home3\ECE\dwatts4\Desktop\Electric Schematics\KSA level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>
      <w:r>
        <w:lastRenderedPageBreak/>
        <w:t>KSA top level</w:t>
      </w:r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5060265"/>
            <wp:effectExtent l="0" t="0" r="0" b="7620"/>
            <wp:docPr id="14" name="Picture 14" descr="\\Expo.campus.mcgill.ca\Home3\ECE\dwatts4\Desktop\Electric Schematics\KSA top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Expo.campus.mcgill.ca\Home3\ECE\dwatts4\Desktop\Electric Schematics\KSA top lev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r>
        <w:lastRenderedPageBreak/>
        <w:t>Carry Ripple top level</w:t>
      </w:r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5060265"/>
            <wp:effectExtent l="0" t="0" r="0" b="7620"/>
            <wp:docPr id="15" name="Picture 15" descr="\\Expo.campus.mcgill.ca\Home3\ECE\dwatts4\Desktop\Electric Schematics\KSA top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Expo.campus.mcgill.ca\Home3\ECE\dwatts4\Desktop\Electric Schematics\KSA top lev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r>
        <w:lastRenderedPageBreak/>
        <w:t>MUX2</w:t>
      </w:r>
    </w:p>
    <w:p w:rsid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5030608"/>
            <wp:effectExtent l="0" t="0" r="0" b="0"/>
            <wp:docPr id="16" name="Picture 16" descr="\\Expo.campus.mcgill.ca\Home3\ECE\dwatts4\Desktop\Electric Schematics\M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Expo.campus.mcgill.ca\Home3\ECE\dwatts4\Desktop\Electric Schematics\MUX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/>
    <w:p w:rsidR="00066C51" w:rsidRDefault="00066C51" w:rsidP="00066C51">
      <w:r>
        <w:lastRenderedPageBreak/>
        <w:t>MUX6</w:t>
      </w:r>
    </w:p>
    <w:p w:rsidR="00066C51" w:rsidRDefault="00066C51" w:rsidP="00066C51">
      <w:pPr>
        <w:jc w:val="center"/>
      </w:pPr>
      <w:r w:rsidRPr="00066C51">
        <w:rPr>
          <w:noProof/>
          <w:lang w:val="en-CA" w:eastAsia="en-CA"/>
        </w:rPr>
        <w:drawing>
          <wp:inline distT="0" distB="0" distL="0" distR="0">
            <wp:extent cx="7894392" cy="1884201"/>
            <wp:effectExtent l="0" t="4763" r="6668" b="6667"/>
            <wp:docPr id="17" name="Picture 17" descr="\\Expo.campus.mcgill.ca\Home3\ECE\dwatts4\Desktop\Electric Schematics\MU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Expo.campus.mcgill.ca\Home3\ECE\dwatts4\Desktop\Electric Schematics\MUX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0083" cy="19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51" w:rsidRDefault="00066C51" w:rsidP="00066C51">
      <w:r>
        <w:lastRenderedPageBreak/>
        <w:t>Xor2_1x</w:t>
      </w:r>
    </w:p>
    <w:p w:rsidR="00066C51" w:rsidRPr="00066C51" w:rsidRDefault="00066C51" w:rsidP="00066C51">
      <w:r w:rsidRPr="00066C51">
        <w:rPr>
          <w:noProof/>
          <w:lang w:val="en-CA" w:eastAsia="en-CA"/>
        </w:rPr>
        <w:drawing>
          <wp:inline distT="0" distB="0" distL="0" distR="0">
            <wp:extent cx="5943600" cy="4711180"/>
            <wp:effectExtent l="0" t="0" r="0" b="0"/>
            <wp:docPr id="18" name="Picture 18" descr="\\Expo.campus.mcgill.ca\Home3\ECE\dwatts4\Desktop\Electric Schematics\xor2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Expo.campus.mcgill.ca\Home3\ECE\dwatts4\Desktop\Electric Schematics\xor2_1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C51" w:rsidRPr="0006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81"/>
    <w:rsid w:val="00066C51"/>
    <w:rsid w:val="000B352F"/>
    <w:rsid w:val="002A1D9A"/>
    <w:rsid w:val="004C7B81"/>
    <w:rsid w:val="00F4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B32B"/>
  <w15:chartTrackingRefBased/>
  <w15:docId w15:val="{AB8F87AE-D4F8-4A3D-8023-15839EFF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71051BC6</Template>
  <TotalTime>9</TotalTime>
  <Pages>18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Watts</dc:creator>
  <cp:keywords/>
  <dc:description/>
  <cp:lastModifiedBy>Dylan Watts, Mr</cp:lastModifiedBy>
  <cp:revision>2</cp:revision>
  <dcterms:created xsi:type="dcterms:W3CDTF">2016-11-29T19:44:00Z</dcterms:created>
  <dcterms:modified xsi:type="dcterms:W3CDTF">2016-11-29T19:53:00Z</dcterms:modified>
</cp:coreProperties>
</file>